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F8" w:rsidRDefault="007331C0" w:rsidP="003704F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产线问题</w:t>
      </w:r>
      <w:r w:rsidR="003704F8">
        <w:rPr>
          <w:rFonts w:hint="eastAsia"/>
          <w:sz w:val="32"/>
          <w:szCs w:val="32"/>
        </w:rPr>
        <w:t>反馈单</w:t>
      </w:r>
    </w:p>
    <w:p w:rsidR="00DB0584" w:rsidRDefault="00DB0584" w:rsidP="00DB0584">
      <w:pPr>
        <w:jc w:val="left"/>
        <w:rPr>
          <w:sz w:val="32"/>
          <w:szCs w:val="32"/>
        </w:rPr>
      </w:pPr>
      <w:r>
        <w:rPr>
          <w:rFonts w:hint="eastAsia"/>
          <w:sz w:val="24"/>
        </w:rPr>
        <w:t>时间：</w:t>
      </w:r>
      <w:r w:rsidR="008C1B29">
        <w:rPr>
          <w:rFonts w:hint="eastAsia"/>
          <w:sz w:val="24"/>
        </w:rPr>
        <w:tab/>
        <w:t>2018</w:t>
      </w:r>
      <w:r w:rsidR="003712E3">
        <w:rPr>
          <w:rFonts w:hint="eastAsia"/>
          <w:sz w:val="24"/>
        </w:rPr>
        <w:t xml:space="preserve"> </w:t>
      </w:r>
      <w:r w:rsidR="00A0475D">
        <w:rPr>
          <w:rFonts w:hint="eastAsia"/>
          <w:sz w:val="24"/>
        </w:rPr>
        <w:t xml:space="preserve"> </w:t>
      </w:r>
      <w:r w:rsidRPr="007C7ADE">
        <w:rPr>
          <w:rFonts w:hint="eastAsia"/>
          <w:sz w:val="24"/>
        </w:rPr>
        <w:t>年</w:t>
      </w:r>
      <w:r w:rsidR="000C17EA">
        <w:rPr>
          <w:rFonts w:hint="eastAsia"/>
          <w:sz w:val="24"/>
        </w:rPr>
        <w:t xml:space="preserve"> </w:t>
      </w:r>
      <w:r w:rsidR="008C1B29">
        <w:rPr>
          <w:rFonts w:hint="eastAsia"/>
          <w:sz w:val="24"/>
        </w:rPr>
        <w:t>3</w:t>
      </w:r>
      <w:r w:rsidR="000C17EA">
        <w:rPr>
          <w:rFonts w:hint="eastAsia"/>
          <w:sz w:val="24"/>
        </w:rPr>
        <w:t xml:space="preserve"> </w:t>
      </w:r>
      <w:r w:rsidRPr="007C7ADE">
        <w:rPr>
          <w:rFonts w:hint="eastAsia"/>
          <w:sz w:val="24"/>
        </w:rPr>
        <w:t>月</w:t>
      </w:r>
      <w:r w:rsidR="000C17EA">
        <w:rPr>
          <w:rFonts w:hint="eastAsia"/>
          <w:sz w:val="24"/>
        </w:rPr>
        <w:t xml:space="preserve"> </w:t>
      </w:r>
      <w:r w:rsidR="008C1B29">
        <w:rPr>
          <w:rFonts w:hint="eastAsia"/>
          <w:sz w:val="24"/>
        </w:rPr>
        <w:t>23</w:t>
      </w:r>
      <w:r w:rsidR="000C17EA">
        <w:rPr>
          <w:rFonts w:hint="eastAsia"/>
          <w:sz w:val="24"/>
        </w:rPr>
        <w:t xml:space="preserve"> </w:t>
      </w:r>
      <w:r w:rsidRPr="007C7ADE">
        <w:rPr>
          <w:rFonts w:hint="eastAsia"/>
          <w:sz w:val="24"/>
        </w:rPr>
        <w:t>日</w:t>
      </w:r>
    </w:p>
    <w:tbl>
      <w:tblPr>
        <w:tblStyle w:val="af0"/>
        <w:tblW w:w="10740" w:type="dxa"/>
        <w:tblLook w:val="04A0" w:firstRow="1" w:lastRow="0" w:firstColumn="1" w:lastColumn="0" w:noHBand="0" w:noVBand="1"/>
      </w:tblPr>
      <w:tblGrid>
        <w:gridCol w:w="2195"/>
        <w:gridCol w:w="4061"/>
        <w:gridCol w:w="1600"/>
        <w:gridCol w:w="1126"/>
        <w:gridCol w:w="1758"/>
      </w:tblGrid>
      <w:tr w:rsidR="003704F8" w:rsidRPr="004729FD" w:rsidTr="00DB0584">
        <w:trPr>
          <w:trHeight w:val="500"/>
        </w:trPr>
        <w:tc>
          <w:tcPr>
            <w:tcW w:w="2235" w:type="dxa"/>
          </w:tcPr>
          <w:p w:rsidR="003704F8" w:rsidRPr="007C7ADE" w:rsidRDefault="003704F8" w:rsidP="00F45A96">
            <w:pPr>
              <w:spacing w:line="440" w:lineRule="exact"/>
              <w:jc w:val="center"/>
              <w:rPr>
                <w:sz w:val="24"/>
              </w:rPr>
            </w:pPr>
            <w:r w:rsidRPr="007C7ADE">
              <w:rPr>
                <w:rFonts w:hint="eastAsia"/>
                <w:sz w:val="24"/>
              </w:rPr>
              <w:t>反馈单位</w:t>
            </w:r>
          </w:p>
        </w:tc>
        <w:tc>
          <w:tcPr>
            <w:tcW w:w="3402" w:type="dxa"/>
          </w:tcPr>
          <w:p w:rsidR="003704F8" w:rsidRPr="007C7ADE" w:rsidRDefault="003704F8" w:rsidP="00F45A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无锡同步电子</w:t>
            </w:r>
          </w:p>
        </w:tc>
        <w:tc>
          <w:tcPr>
            <w:tcW w:w="1559" w:type="dxa"/>
          </w:tcPr>
          <w:p w:rsidR="003704F8" w:rsidRPr="007C7ADE" w:rsidRDefault="003704F8" w:rsidP="00DB0584">
            <w:pPr>
              <w:spacing w:line="440" w:lineRule="exact"/>
              <w:jc w:val="center"/>
              <w:rPr>
                <w:sz w:val="24"/>
              </w:rPr>
            </w:pPr>
            <w:r w:rsidRPr="007C7ADE">
              <w:rPr>
                <w:rFonts w:hint="eastAsia"/>
                <w:sz w:val="24"/>
              </w:rPr>
              <w:t>被反馈</w:t>
            </w:r>
            <w:r w:rsidR="00DB0584">
              <w:rPr>
                <w:rFonts w:hint="eastAsia"/>
                <w:sz w:val="24"/>
              </w:rPr>
              <w:t>客户</w:t>
            </w:r>
          </w:p>
        </w:tc>
        <w:tc>
          <w:tcPr>
            <w:tcW w:w="3544" w:type="dxa"/>
            <w:gridSpan w:val="2"/>
          </w:tcPr>
          <w:p w:rsidR="003704F8" w:rsidRPr="007C7ADE" w:rsidRDefault="008C1B29" w:rsidP="00F45A96">
            <w:pPr>
              <w:spacing w:line="440" w:lineRule="exact"/>
              <w:jc w:val="center"/>
              <w:rPr>
                <w:sz w:val="24"/>
              </w:rPr>
            </w:pPr>
            <w:r w:rsidRPr="008C1B29">
              <w:rPr>
                <w:rFonts w:hint="eastAsia"/>
                <w:sz w:val="24"/>
              </w:rPr>
              <w:t>合肥科大</w:t>
            </w:r>
          </w:p>
        </w:tc>
      </w:tr>
      <w:tr w:rsidR="003704F8" w:rsidRPr="004729FD" w:rsidTr="00DB0584">
        <w:trPr>
          <w:trHeight w:val="564"/>
        </w:trPr>
        <w:tc>
          <w:tcPr>
            <w:tcW w:w="2235" w:type="dxa"/>
          </w:tcPr>
          <w:p w:rsidR="003704F8" w:rsidRPr="007C7ADE" w:rsidRDefault="00DB0584" w:rsidP="00F45A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板名</w:t>
            </w:r>
          </w:p>
        </w:tc>
        <w:tc>
          <w:tcPr>
            <w:tcW w:w="3402" w:type="dxa"/>
          </w:tcPr>
          <w:p w:rsidR="003704F8" w:rsidRPr="00982CDA" w:rsidRDefault="008C1B29" w:rsidP="00F45A96">
            <w:pPr>
              <w:spacing w:line="440" w:lineRule="exact"/>
              <w:jc w:val="center"/>
              <w:rPr>
                <w:szCs w:val="21"/>
              </w:rPr>
            </w:pPr>
            <w:r w:rsidRPr="008C1B29">
              <w:rPr>
                <w:rFonts w:hint="eastAsia"/>
                <w:sz w:val="24"/>
              </w:rPr>
              <w:t>SDHCAL FEB V1.0_WangYu-180131</w:t>
            </w:r>
          </w:p>
        </w:tc>
        <w:tc>
          <w:tcPr>
            <w:tcW w:w="1559" w:type="dxa"/>
          </w:tcPr>
          <w:p w:rsidR="003704F8" w:rsidRPr="007C7ADE" w:rsidRDefault="003704F8" w:rsidP="00F45A96">
            <w:pPr>
              <w:spacing w:line="440" w:lineRule="exact"/>
              <w:jc w:val="center"/>
              <w:rPr>
                <w:sz w:val="24"/>
              </w:rPr>
            </w:pPr>
            <w:r w:rsidRPr="007C7ADE">
              <w:rPr>
                <w:rFonts w:hint="eastAsia"/>
                <w:sz w:val="24"/>
              </w:rPr>
              <w:t>涉及事项</w:t>
            </w:r>
          </w:p>
        </w:tc>
        <w:tc>
          <w:tcPr>
            <w:tcW w:w="3544" w:type="dxa"/>
            <w:gridSpan w:val="2"/>
          </w:tcPr>
          <w:p w:rsidR="003704F8" w:rsidRPr="007C7ADE" w:rsidRDefault="008C1B29" w:rsidP="00F45A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印制板上部分位号不清</w:t>
            </w:r>
          </w:p>
        </w:tc>
      </w:tr>
      <w:tr w:rsidR="003704F8" w:rsidRPr="004729FD" w:rsidTr="00776CAB">
        <w:trPr>
          <w:trHeight w:val="2802"/>
        </w:trPr>
        <w:tc>
          <w:tcPr>
            <w:tcW w:w="10740" w:type="dxa"/>
            <w:gridSpan w:val="5"/>
            <w:shd w:val="clear" w:color="auto" w:fill="auto"/>
          </w:tcPr>
          <w:p w:rsidR="00982CDA" w:rsidRDefault="003704F8" w:rsidP="00DB0584">
            <w:pPr>
              <w:spacing w:line="440" w:lineRule="exact"/>
              <w:rPr>
                <w:b/>
                <w:sz w:val="24"/>
              </w:rPr>
            </w:pPr>
            <w:r w:rsidRPr="007C7ADE">
              <w:rPr>
                <w:rFonts w:hint="eastAsia"/>
                <w:b/>
                <w:sz w:val="24"/>
              </w:rPr>
              <w:t>问题描述：</w:t>
            </w:r>
          </w:p>
          <w:p w:rsidR="00FD5F9F" w:rsidRPr="00FD5F9F" w:rsidRDefault="002A16D5" w:rsidP="00FD5F9F">
            <w:pPr>
              <w:pStyle w:val="af1"/>
              <w:numPr>
                <w:ilvl w:val="0"/>
                <w:numId w:val="44"/>
              </w:numPr>
              <w:spacing w:line="440" w:lineRule="exact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如图</w:t>
            </w: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、图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所示，印制板上有两个</w:t>
            </w:r>
            <w:r>
              <w:rPr>
                <w:rFonts w:hint="eastAsia"/>
                <w:b/>
                <w:sz w:val="24"/>
              </w:rPr>
              <w:t>J2</w:t>
            </w:r>
            <w:r>
              <w:rPr>
                <w:rFonts w:hint="eastAsia"/>
                <w:b/>
                <w:sz w:val="24"/>
              </w:rPr>
              <w:t>位号，缺少</w:t>
            </w:r>
            <w:r>
              <w:rPr>
                <w:rFonts w:hint="eastAsia"/>
                <w:b/>
                <w:sz w:val="24"/>
              </w:rPr>
              <w:t>J21</w:t>
            </w:r>
            <w:r>
              <w:rPr>
                <w:rFonts w:hint="eastAsia"/>
                <w:b/>
                <w:sz w:val="24"/>
              </w:rPr>
              <w:t>位号，请确认，是否有一个位号是</w:t>
            </w:r>
            <w:r>
              <w:rPr>
                <w:rFonts w:hint="eastAsia"/>
                <w:b/>
                <w:sz w:val="24"/>
              </w:rPr>
              <w:t>J21</w:t>
            </w:r>
            <w:r>
              <w:rPr>
                <w:rFonts w:hint="eastAsia"/>
                <w:b/>
                <w:sz w:val="24"/>
              </w:rPr>
              <w:t>；</w:t>
            </w:r>
          </w:p>
          <w:p w:rsidR="008C1B29" w:rsidRDefault="008C1B29" w:rsidP="002A16D5">
            <w:pPr>
              <w:pStyle w:val="af1"/>
              <w:numPr>
                <w:ilvl w:val="0"/>
                <w:numId w:val="44"/>
              </w:numPr>
              <w:spacing w:line="440" w:lineRule="exact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印制板上有两处位号丝印不清，无法确认位号，如图</w:t>
            </w:r>
            <w:r w:rsidR="002A16D5"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</w:t>
            </w:r>
            <w:r w:rsidR="002A16D5"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所示，需确认具体位号</w:t>
            </w:r>
            <w:r w:rsidR="002A16D5">
              <w:rPr>
                <w:rFonts w:hint="eastAsia"/>
                <w:b/>
                <w:sz w:val="24"/>
              </w:rPr>
              <w:t>；</w:t>
            </w:r>
          </w:p>
          <w:p w:rsidR="00D82E12" w:rsidRDefault="00D82E12" w:rsidP="002A16D5">
            <w:pPr>
              <w:pStyle w:val="af1"/>
              <w:numPr>
                <w:ilvl w:val="0"/>
                <w:numId w:val="44"/>
              </w:numPr>
              <w:spacing w:line="440" w:lineRule="exact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如图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所示：</w:t>
            </w:r>
          </w:p>
          <w:p w:rsidR="002A16D5" w:rsidRDefault="002A16D5" w:rsidP="00D82E12">
            <w:pPr>
              <w:pStyle w:val="af1"/>
              <w:spacing w:line="440" w:lineRule="exact"/>
              <w:ind w:left="42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型号：</w:t>
            </w:r>
            <w:r w:rsidRPr="002A16D5">
              <w:rPr>
                <w:b/>
                <w:sz w:val="24"/>
              </w:rPr>
              <w:t>STC3528</w:t>
            </w:r>
            <w:r>
              <w:rPr>
                <w:rFonts w:hint="eastAsia"/>
                <w:b/>
                <w:sz w:val="24"/>
              </w:rPr>
              <w:t>-10u</w:t>
            </w:r>
            <w:r>
              <w:rPr>
                <w:b/>
                <w:sz w:val="24"/>
              </w:rPr>
              <w:t>f</w:t>
            </w:r>
            <w:r>
              <w:rPr>
                <w:rFonts w:hint="eastAsia"/>
                <w:b/>
                <w:sz w:val="24"/>
              </w:rPr>
              <w:t>，位号：</w:t>
            </w:r>
            <w:r>
              <w:rPr>
                <w:rFonts w:hint="eastAsia"/>
                <w:b/>
                <w:sz w:val="24"/>
              </w:rPr>
              <w:t>C1460</w:t>
            </w:r>
            <w:r>
              <w:rPr>
                <w:rFonts w:hint="eastAsia"/>
                <w:b/>
                <w:sz w:val="24"/>
              </w:rPr>
              <w:t>；器件为钽电容封装，焊盘为</w:t>
            </w:r>
            <w:r>
              <w:rPr>
                <w:rFonts w:hint="eastAsia"/>
                <w:b/>
                <w:sz w:val="24"/>
              </w:rPr>
              <w:t>0603</w:t>
            </w:r>
            <w:r>
              <w:rPr>
                <w:rFonts w:hint="eastAsia"/>
                <w:b/>
                <w:sz w:val="24"/>
              </w:rPr>
              <w:t>封装焊盘；</w:t>
            </w:r>
          </w:p>
          <w:p w:rsidR="002A16D5" w:rsidRDefault="002A16D5" w:rsidP="002A16D5">
            <w:pPr>
              <w:pStyle w:val="af1"/>
              <w:spacing w:line="440" w:lineRule="exact"/>
              <w:ind w:left="42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型号：</w:t>
            </w:r>
            <w:r w:rsidRPr="002A16D5">
              <w:rPr>
                <w:b/>
                <w:sz w:val="24"/>
              </w:rPr>
              <w:t>SC0603</w:t>
            </w:r>
            <w:r>
              <w:rPr>
                <w:rFonts w:hint="eastAsia"/>
                <w:b/>
                <w:sz w:val="24"/>
              </w:rPr>
              <w:t>-0.1uf</w:t>
            </w:r>
            <w:r>
              <w:rPr>
                <w:rFonts w:hint="eastAsia"/>
                <w:b/>
                <w:sz w:val="24"/>
              </w:rPr>
              <w:t>，位号：</w:t>
            </w:r>
            <w:r>
              <w:rPr>
                <w:rFonts w:hint="eastAsia"/>
                <w:b/>
                <w:sz w:val="24"/>
              </w:rPr>
              <w:t>C1459</w:t>
            </w:r>
            <w:r>
              <w:rPr>
                <w:rFonts w:hint="eastAsia"/>
                <w:b/>
                <w:sz w:val="24"/>
              </w:rPr>
              <w:t>；器件为</w:t>
            </w:r>
            <w:r>
              <w:rPr>
                <w:rFonts w:hint="eastAsia"/>
                <w:b/>
                <w:sz w:val="24"/>
              </w:rPr>
              <w:t>0603</w:t>
            </w:r>
            <w:r>
              <w:rPr>
                <w:rFonts w:hint="eastAsia"/>
                <w:b/>
                <w:sz w:val="24"/>
              </w:rPr>
              <w:t>封装电容，焊盘为钽电容焊盘；</w:t>
            </w:r>
          </w:p>
          <w:p w:rsidR="002A16D5" w:rsidRPr="002A16D5" w:rsidRDefault="002A16D5" w:rsidP="002A16D5">
            <w:pPr>
              <w:pStyle w:val="af1"/>
              <w:spacing w:line="440" w:lineRule="exact"/>
              <w:ind w:left="420"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上述器件与焊盘不符，请确认处理方式（上述器件对调后器件与焊盘为相符的，请核实是否为位号标注反了）</w:t>
            </w:r>
          </w:p>
          <w:tbl>
            <w:tblPr>
              <w:tblStyle w:val="af0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09"/>
            </w:tblGrid>
            <w:tr w:rsidR="008C1B29" w:rsidTr="00D82E12">
              <w:trPr>
                <w:trHeight w:val="3191"/>
              </w:trPr>
              <w:tc>
                <w:tcPr>
                  <w:tcW w:w="10509" w:type="dxa"/>
                </w:tcPr>
                <w:p w:rsidR="008C1B29" w:rsidRDefault="005D0855" w:rsidP="002A16D5">
                  <w:pPr>
                    <w:spacing w:line="440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32" type="#_x0000_t32" style="position:absolute;left:0;text-align:left;margin-left:342.95pt;margin-top:57.3pt;width:32.85pt;height:37.4pt;flip:y;z-index:251670528" o:connectortype="straight" strokecolor="red" strokeweight="2.25pt">
                        <v:stroke endarrow="block"/>
                      </v:shape>
                    </w:pict>
                  </w:r>
                  <w:r w:rsidR="00354620">
                    <w:rPr>
                      <w:b/>
                      <w:noProof/>
                      <w:sz w:val="24"/>
                    </w:rPr>
                    <w:drawing>
                      <wp:anchor distT="0" distB="0" distL="114300" distR="114300" simplePos="0" relativeHeight="251661824" behindDoc="0" locked="0" layoutInCell="1" allowOverlap="1">
                        <wp:simplePos x="0" y="0"/>
                        <wp:positionH relativeFrom="column">
                          <wp:posOffset>3754755</wp:posOffset>
                        </wp:positionH>
                        <wp:positionV relativeFrom="paragraph">
                          <wp:posOffset>3175</wp:posOffset>
                        </wp:positionV>
                        <wp:extent cx="2187575" cy="1887220"/>
                        <wp:effectExtent l="19050" t="0" r="3175" b="0"/>
                        <wp:wrapTopAndBottom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7575" cy="1887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b/>
                      <w:noProof/>
                      <w:sz w:val="24"/>
                    </w:rPr>
                    <w:pict>
                      <v:shape id="_x0000_s1031" type="#_x0000_t32" style="position:absolute;left:0;text-align:left;margin-left:71.15pt;margin-top:77.55pt;width:32.85pt;height:37.4pt;flip:y;z-index:251668480;mso-position-horizontal-relative:text;mso-position-vertical-relative:text" o:connectortype="straight" strokecolor="red" strokeweight="2.25pt">
                        <v:stroke endarrow="block"/>
                      </v:shape>
                    </w:pict>
                  </w:r>
                  <w:r w:rsidR="00354620">
                    <w:rPr>
                      <w:b/>
                      <w:noProof/>
                      <w:sz w:val="24"/>
                    </w:rPr>
                    <w:drawing>
                      <wp:anchor distT="0" distB="0" distL="114300" distR="114300" simplePos="0" relativeHeight="251657728" behindDoc="0" locked="0" layoutInCell="1" allowOverlap="1">
                        <wp:simplePos x="0" y="0"/>
                        <wp:positionH relativeFrom="column">
                          <wp:posOffset>338455</wp:posOffset>
                        </wp:positionH>
                        <wp:positionV relativeFrom="paragraph">
                          <wp:posOffset>-3810</wp:posOffset>
                        </wp:positionV>
                        <wp:extent cx="2343150" cy="1894205"/>
                        <wp:effectExtent l="19050" t="0" r="0" b="0"/>
                        <wp:wrapTopAndBottom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3150" cy="1894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A16D5">
                    <w:rPr>
                      <w:rFonts w:hint="eastAsia"/>
                      <w:b/>
                      <w:sz w:val="24"/>
                    </w:rPr>
                    <w:t xml:space="preserve">                 </w:t>
                  </w:r>
                  <w:r w:rsidR="002A16D5">
                    <w:rPr>
                      <w:rFonts w:hint="eastAsia"/>
                      <w:b/>
                      <w:sz w:val="24"/>
                    </w:rPr>
                    <w:t>图</w:t>
                  </w:r>
                  <w:r w:rsidR="002A16D5">
                    <w:rPr>
                      <w:rFonts w:hint="eastAsia"/>
                      <w:b/>
                      <w:sz w:val="24"/>
                    </w:rPr>
                    <w:t xml:space="preserve">1                                         </w:t>
                  </w:r>
                  <w:r w:rsidR="002A16D5">
                    <w:rPr>
                      <w:rFonts w:hint="eastAsia"/>
                      <w:b/>
                      <w:sz w:val="24"/>
                    </w:rPr>
                    <w:t>图</w:t>
                  </w:r>
                  <w:r w:rsidR="002A16D5">
                    <w:rPr>
                      <w:rFonts w:hint="eastAsia"/>
                      <w:b/>
                      <w:sz w:val="24"/>
                    </w:rPr>
                    <w:t>2</w:t>
                  </w:r>
                </w:p>
              </w:tc>
            </w:tr>
            <w:tr w:rsidR="00354620" w:rsidTr="00D82E12">
              <w:trPr>
                <w:trHeight w:val="3709"/>
              </w:trPr>
              <w:tc>
                <w:tcPr>
                  <w:tcW w:w="10509" w:type="dxa"/>
                </w:tcPr>
                <w:p w:rsidR="00D82E12" w:rsidRDefault="005D0855" w:rsidP="002A16D5">
                  <w:pPr>
                    <w:spacing w:line="440" w:lineRule="exact"/>
                    <w:rPr>
                      <w:b/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pict>
                      <v:rect id="_x0000_s1034" style="position:absolute;left:0;text-align:left;margin-left:355.15pt;margin-top:45.55pt;width:48.95pt;height:27.1pt;z-index:251672576;mso-position-horizontal-relative:text;mso-position-vertical-relative:text" filled="f" strokecolor="red" strokeweight="2.25pt"/>
                    </w:pict>
                  </w:r>
                  <w:r>
                    <w:rPr>
                      <w:b/>
                      <w:noProof/>
                      <w:sz w:val="24"/>
                    </w:rPr>
                    <w:pict>
                      <v:rect id="_x0000_s1033" style="position:absolute;left:0;text-align:left;margin-left:64.35pt;margin-top:60.65pt;width:48.95pt;height:27.1pt;z-index:251671552;mso-position-horizontal-relative:text;mso-position-vertical-relative:text" filled="f" strokecolor="red" strokeweight="2.25pt"/>
                    </w:pict>
                  </w:r>
                  <w:r>
                    <w:rPr>
                      <w:b/>
                      <w:noProof/>
                      <w:sz w:val="24"/>
                    </w:rPr>
                    <w:pict>
                      <v:shape id="_x0000_s1030" type="#_x0000_t32" style="position:absolute;left:0;text-align:left;margin-left:355.15pt;margin-top:67pt;width:32.85pt;height:37.4pt;flip:y;z-index:251666432;mso-position-horizontal-relative:text;mso-position-vertical-relative:text" o:connectortype="straight" strokecolor="red" strokeweight="2.25pt">
                        <v:stroke endarrow="block"/>
                      </v:shape>
                    </w:pict>
                  </w:r>
                  <w:r>
                    <w:rPr>
                      <w:b/>
                      <w:noProof/>
                      <w:sz w:val="24"/>
                    </w:rPr>
                    <w:pict>
                      <v:shape id="_x0000_s1029" type="#_x0000_t32" style="position:absolute;left:0;text-align:left;margin-left:50.5pt;margin-top:78.65pt;width:32.85pt;height:37.4pt;flip:y;z-index:251665408;mso-position-horizontal-relative:text;mso-position-vertical-relative:text" o:connectortype="straight" strokecolor="red" strokeweight="2.25pt">
                        <v:stroke endarrow="block"/>
                      </v:shape>
                    </w:pict>
                  </w:r>
                  <w:r w:rsidR="00354620">
                    <w:rPr>
                      <w:b/>
                      <w:noProof/>
                      <w:sz w:val="24"/>
                    </w:rPr>
                    <w:drawing>
                      <wp:anchor distT="0" distB="0" distL="114300" distR="114300" simplePos="0" relativeHeight="251653632" behindDoc="0" locked="0" layoutInCell="1" allowOverlap="1">
                        <wp:simplePos x="0" y="0"/>
                        <wp:positionH relativeFrom="column">
                          <wp:posOffset>3757295</wp:posOffset>
                        </wp:positionH>
                        <wp:positionV relativeFrom="paragraph">
                          <wp:posOffset>1270</wp:posOffset>
                        </wp:positionV>
                        <wp:extent cx="2457450" cy="1914525"/>
                        <wp:effectExtent l="19050" t="0" r="0" b="0"/>
                        <wp:wrapTopAndBottom/>
                        <wp:docPr id="2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7450" cy="1914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354620">
                    <w:rPr>
                      <w:b/>
                      <w:noProof/>
                      <w:sz w:val="24"/>
                    </w:rPr>
                    <w:drawing>
                      <wp:anchor distT="0" distB="0" distL="114300" distR="114300" simplePos="0" relativeHeight="251649536" behindDoc="0" locked="0" layoutInCell="1" allowOverlap="1">
                        <wp:simplePos x="0" y="0"/>
                        <wp:positionH relativeFrom="column">
                          <wp:posOffset>261620</wp:posOffset>
                        </wp:positionH>
                        <wp:positionV relativeFrom="paragraph">
                          <wp:posOffset>1270</wp:posOffset>
                        </wp:positionV>
                        <wp:extent cx="2619375" cy="1943100"/>
                        <wp:effectExtent l="19050" t="0" r="9525" b="0"/>
                        <wp:wrapTopAndBottom/>
                        <wp:docPr id="3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19375" cy="1943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A16D5">
                    <w:rPr>
                      <w:rFonts w:hint="eastAsia"/>
                      <w:b/>
                      <w:noProof/>
                      <w:sz w:val="24"/>
                    </w:rPr>
                    <w:t xml:space="preserve">                 </w:t>
                  </w:r>
                  <w:r w:rsidR="002A16D5">
                    <w:rPr>
                      <w:rFonts w:hint="eastAsia"/>
                      <w:b/>
                      <w:noProof/>
                      <w:sz w:val="24"/>
                    </w:rPr>
                    <w:t>图</w:t>
                  </w:r>
                  <w:r w:rsidR="002A16D5">
                    <w:rPr>
                      <w:rFonts w:hint="eastAsia"/>
                      <w:b/>
                      <w:noProof/>
                      <w:sz w:val="24"/>
                    </w:rPr>
                    <w:t xml:space="preserve">3                                         </w:t>
                  </w:r>
                  <w:r w:rsidR="002A16D5">
                    <w:rPr>
                      <w:rFonts w:hint="eastAsia"/>
                      <w:b/>
                      <w:noProof/>
                      <w:sz w:val="24"/>
                    </w:rPr>
                    <w:t>图</w:t>
                  </w:r>
                  <w:r w:rsidR="002A16D5">
                    <w:rPr>
                      <w:rFonts w:hint="eastAsia"/>
                      <w:b/>
                      <w:noProof/>
                      <w:sz w:val="24"/>
                    </w:rPr>
                    <w:t>4</w:t>
                  </w:r>
                </w:p>
              </w:tc>
            </w:tr>
            <w:tr w:rsidR="00D82E12" w:rsidTr="00D82E12">
              <w:trPr>
                <w:trHeight w:val="221"/>
              </w:trPr>
              <w:tc>
                <w:tcPr>
                  <w:tcW w:w="10509" w:type="dxa"/>
                </w:tcPr>
                <w:p w:rsidR="00D82E12" w:rsidRDefault="005D0855" w:rsidP="00D82E12">
                  <w:pPr>
                    <w:spacing w:line="440" w:lineRule="exact"/>
                    <w:jc w:val="center"/>
                    <w:rPr>
                      <w:b/>
                      <w:noProof/>
                      <w:sz w:val="24"/>
                    </w:rPr>
                  </w:pPr>
                  <w:r>
                    <w:rPr>
                      <w:b/>
                      <w:noProof/>
                      <w:sz w:val="24"/>
                    </w:rPr>
                    <w:lastRenderedPageBreak/>
                    <w:pict>
                      <v:shape id="_x0000_s1036" type="#_x0000_t32" style="position:absolute;left:0;text-align:left;margin-left:216.3pt;margin-top:71.8pt;width:40.8pt;height:14.4pt;flip:y;z-index:251675648;mso-position-horizontal-relative:text;mso-position-vertical-relative:text" o:connectortype="straight" strokecolor="red" strokeweight="2.25pt">
                        <v:stroke endarrow="block"/>
                      </v:shape>
                    </w:pict>
                  </w:r>
                  <w:r>
                    <w:rPr>
                      <w:b/>
                      <w:noProof/>
                      <w:sz w:val="24"/>
                    </w:rPr>
                    <w:pict>
                      <v:shape id="_x0000_s1035" type="#_x0000_t32" style="position:absolute;left:0;text-align:left;margin-left:175.5pt;margin-top:57.4pt;width:40.8pt;height:14.4pt;flip:y;z-index:251674624;mso-position-horizontal-relative:text;mso-position-vertical-relative:text" o:connectortype="straight" strokecolor="red" strokeweight="2.25pt">
                        <v:stroke endarrow="block"/>
                      </v:shape>
                    </w:pict>
                  </w:r>
                  <w:r w:rsidR="00D82E12">
                    <w:rPr>
                      <w:b/>
                      <w:noProof/>
                      <w:sz w:val="24"/>
                    </w:rPr>
                    <w:drawing>
                      <wp:anchor distT="0" distB="0" distL="114300" distR="114300" simplePos="0" relativeHeight="251665920" behindDoc="0" locked="0" layoutInCell="1" allowOverlap="1">
                        <wp:simplePos x="0" y="0"/>
                        <wp:positionH relativeFrom="column">
                          <wp:posOffset>2722880</wp:posOffset>
                        </wp:positionH>
                        <wp:positionV relativeFrom="paragraph">
                          <wp:posOffset>-10160</wp:posOffset>
                        </wp:positionV>
                        <wp:extent cx="1179830" cy="1623695"/>
                        <wp:effectExtent l="247650" t="0" r="229870" b="0"/>
                        <wp:wrapTopAndBottom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6200000">
                                  <a:off x="0" y="0"/>
                                  <a:ext cx="1179830" cy="1623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D82E12">
                    <w:rPr>
                      <w:rFonts w:hint="eastAsia"/>
                      <w:b/>
                      <w:noProof/>
                      <w:sz w:val="24"/>
                    </w:rPr>
                    <w:t>图</w:t>
                  </w:r>
                  <w:r w:rsidR="00D82E12">
                    <w:rPr>
                      <w:rFonts w:hint="eastAsia"/>
                      <w:b/>
                      <w:noProof/>
                      <w:sz w:val="24"/>
                    </w:rPr>
                    <w:t>5</w:t>
                  </w:r>
                </w:p>
              </w:tc>
            </w:tr>
          </w:tbl>
          <w:p w:rsidR="008C1B29" w:rsidRPr="008C1B29" w:rsidRDefault="008C1B29" w:rsidP="008C1B29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  <w:tr w:rsidR="00DB0584" w:rsidRPr="004729FD" w:rsidTr="00776CAB">
        <w:trPr>
          <w:trHeight w:val="2827"/>
        </w:trPr>
        <w:tc>
          <w:tcPr>
            <w:tcW w:w="10740" w:type="dxa"/>
            <w:gridSpan w:val="5"/>
            <w:shd w:val="clear" w:color="auto" w:fill="auto"/>
          </w:tcPr>
          <w:p w:rsidR="00982CDA" w:rsidRDefault="00DB0584" w:rsidP="00A0475D">
            <w:pPr>
              <w:spacing w:before="100" w:beforeAutospacing="1"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反馈原因</w:t>
            </w:r>
            <w:r w:rsidRPr="007C7ADE">
              <w:rPr>
                <w:rFonts w:hint="eastAsia"/>
                <w:b/>
                <w:sz w:val="24"/>
              </w:rPr>
              <w:t>：</w:t>
            </w:r>
          </w:p>
          <w:p w:rsidR="00477918" w:rsidRDefault="00477918" w:rsidP="00477918">
            <w:pPr>
              <w:pStyle w:val="af1"/>
              <w:numPr>
                <w:ilvl w:val="0"/>
                <w:numId w:val="45"/>
              </w:numPr>
              <w:spacing w:before="100" w:beforeAutospacing="1" w:line="440" w:lineRule="exact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印制板上有两个</w:t>
            </w:r>
            <w:r>
              <w:rPr>
                <w:rFonts w:hint="eastAsia"/>
                <w:b/>
                <w:sz w:val="24"/>
              </w:rPr>
              <w:t>J2</w:t>
            </w:r>
            <w:r>
              <w:rPr>
                <w:rFonts w:hint="eastAsia"/>
                <w:b/>
                <w:sz w:val="24"/>
              </w:rPr>
              <w:t>位号，无</w:t>
            </w:r>
            <w:r>
              <w:rPr>
                <w:rFonts w:hint="eastAsia"/>
                <w:b/>
                <w:sz w:val="24"/>
              </w:rPr>
              <w:t>J21</w:t>
            </w:r>
            <w:r>
              <w:rPr>
                <w:rFonts w:hint="eastAsia"/>
                <w:b/>
                <w:sz w:val="24"/>
              </w:rPr>
              <w:t>位号，请确认是否有一个位号是</w:t>
            </w:r>
            <w:r>
              <w:rPr>
                <w:rFonts w:hint="eastAsia"/>
                <w:b/>
                <w:sz w:val="24"/>
              </w:rPr>
              <w:t>J21</w:t>
            </w:r>
          </w:p>
          <w:p w:rsidR="00477918" w:rsidRDefault="00477918" w:rsidP="00477918">
            <w:pPr>
              <w:pStyle w:val="af1"/>
              <w:numPr>
                <w:ilvl w:val="0"/>
                <w:numId w:val="45"/>
              </w:numPr>
              <w:spacing w:before="100" w:beforeAutospacing="1" w:line="440" w:lineRule="exact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有两处位号丝印不清，请确认这两处位号丝印</w:t>
            </w:r>
          </w:p>
          <w:p w:rsidR="00477918" w:rsidRPr="00477918" w:rsidRDefault="00477918" w:rsidP="00477918">
            <w:pPr>
              <w:pStyle w:val="af1"/>
              <w:numPr>
                <w:ilvl w:val="0"/>
                <w:numId w:val="45"/>
              </w:numPr>
              <w:spacing w:before="100" w:beforeAutospacing="1" w:line="440" w:lineRule="exact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器件与焊盘不符，请确认是否位号标反</w:t>
            </w:r>
          </w:p>
        </w:tc>
      </w:tr>
      <w:tr w:rsidR="00DB0584" w:rsidRPr="004729FD" w:rsidTr="00776CAB">
        <w:trPr>
          <w:trHeight w:val="2967"/>
        </w:trPr>
        <w:tc>
          <w:tcPr>
            <w:tcW w:w="10740" w:type="dxa"/>
            <w:gridSpan w:val="5"/>
            <w:shd w:val="clear" w:color="auto" w:fill="auto"/>
          </w:tcPr>
          <w:p w:rsidR="00982CDA" w:rsidRDefault="000C17EA" w:rsidP="00A0475D">
            <w:pPr>
              <w:spacing w:before="100" w:beforeAutospacing="1"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后期处理</w:t>
            </w:r>
            <w:r w:rsidR="00DB0584" w:rsidRPr="007C7ADE">
              <w:rPr>
                <w:rFonts w:hint="eastAsia"/>
                <w:b/>
                <w:sz w:val="24"/>
              </w:rPr>
              <w:t>：</w:t>
            </w:r>
          </w:p>
          <w:p w:rsidR="00477918" w:rsidRPr="00A0475D" w:rsidRDefault="00477918" w:rsidP="00A0475D">
            <w:pPr>
              <w:spacing w:before="100" w:beforeAutospacing="1"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待处理</w:t>
            </w:r>
          </w:p>
        </w:tc>
      </w:tr>
      <w:tr w:rsidR="002853C8" w:rsidRPr="007C7ADE" w:rsidTr="002853C8">
        <w:trPr>
          <w:trHeight w:val="2811"/>
        </w:trPr>
        <w:tc>
          <w:tcPr>
            <w:tcW w:w="8472" w:type="dxa"/>
            <w:gridSpan w:val="4"/>
          </w:tcPr>
          <w:p w:rsidR="002853C8" w:rsidRDefault="002853C8" w:rsidP="002853C8">
            <w:pPr>
              <w:spacing w:before="100" w:beforeAutospacing="1"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工程</w:t>
            </w:r>
            <w:r>
              <w:rPr>
                <w:rFonts w:hint="eastAsia"/>
                <w:b/>
                <w:sz w:val="24"/>
              </w:rPr>
              <w:t>EQ</w:t>
            </w:r>
            <w:r>
              <w:rPr>
                <w:rFonts w:hint="eastAsia"/>
                <w:b/>
                <w:sz w:val="24"/>
              </w:rPr>
              <w:t>说明：贵司老品加投时，如仍有上述问题，是否可以直接沿用此次的处理方式！！！</w:t>
            </w:r>
            <w:r>
              <w:rPr>
                <w:rFonts w:hint="eastAsia"/>
                <w:b/>
                <w:sz w:val="24"/>
              </w:rPr>
              <w:t>)</w:t>
            </w:r>
          </w:p>
          <w:p w:rsidR="00617D1F" w:rsidRDefault="002853C8" w:rsidP="002853C8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顾客意见：</w:t>
            </w:r>
          </w:p>
          <w:p w:rsidR="002853C8" w:rsidRPr="00617D1F" w:rsidRDefault="00617D1F" w:rsidP="00617D1F">
            <w:pPr>
              <w:pStyle w:val="af1"/>
              <w:numPr>
                <w:ilvl w:val="0"/>
                <w:numId w:val="46"/>
              </w:numPr>
              <w:spacing w:line="440" w:lineRule="exact"/>
              <w:ind w:firstLineChars="0"/>
              <w:rPr>
                <w:rFonts w:hint="eastAsia"/>
                <w:sz w:val="24"/>
              </w:rPr>
            </w:pPr>
            <w:r w:rsidRPr="00617D1F">
              <w:rPr>
                <w:rFonts w:hint="eastAsia"/>
                <w:b/>
                <w:sz w:val="24"/>
              </w:rPr>
              <w:t>图</w:t>
            </w:r>
            <w:r w:rsidRPr="00617D1F">
              <w:rPr>
                <w:rFonts w:hint="eastAsia"/>
                <w:b/>
                <w:sz w:val="24"/>
              </w:rPr>
              <w:t>1</w:t>
            </w:r>
            <w:r w:rsidRPr="00617D1F">
              <w:rPr>
                <w:rFonts w:hint="eastAsia"/>
                <w:b/>
                <w:sz w:val="24"/>
              </w:rPr>
              <w:t>所示</w:t>
            </w:r>
            <w:r>
              <w:rPr>
                <w:rFonts w:hint="eastAsia"/>
                <w:b/>
                <w:sz w:val="24"/>
              </w:rPr>
              <w:t>为</w:t>
            </w:r>
            <w:r>
              <w:rPr>
                <w:rFonts w:hint="eastAsia"/>
                <w:b/>
                <w:sz w:val="24"/>
              </w:rPr>
              <w:t>J21</w:t>
            </w:r>
            <w:r>
              <w:rPr>
                <w:rFonts w:hint="eastAsia"/>
                <w:b/>
                <w:sz w:val="24"/>
              </w:rPr>
              <w:t>，图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所示为</w:t>
            </w:r>
            <w:r>
              <w:rPr>
                <w:rFonts w:hint="eastAsia"/>
                <w:b/>
                <w:sz w:val="24"/>
              </w:rPr>
              <w:t>J2</w:t>
            </w:r>
          </w:p>
          <w:p w:rsidR="00617D1F" w:rsidRPr="00617D1F" w:rsidRDefault="00617D1F" w:rsidP="00617D1F">
            <w:pPr>
              <w:pStyle w:val="af1"/>
              <w:numPr>
                <w:ilvl w:val="0"/>
                <w:numId w:val="46"/>
              </w:numPr>
              <w:spacing w:line="440" w:lineRule="exact"/>
              <w:ind w:firstLineChars="0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图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丝印如</w:t>
            </w:r>
            <w:r w:rsidR="004A1566">
              <w:rPr>
                <w:rFonts w:hint="eastAsia"/>
                <w:b/>
                <w:sz w:val="24"/>
              </w:rPr>
              <w:t>下</w:t>
            </w:r>
            <w:r>
              <w:rPr>
                <w:rFonts w:hint="eastAsia"/>
                <w:b/>
                <w:sz w:val="24"/>
              </w:rPr>
              <w:t>图所示</w:t>
            </w:r>
          </w:p>
          <w:p w:rsidR="00617D1F" w:rsidRDefault="004A1566" w:rsidP="00617D1F">
            <w:pPr>
              <w:pStyle w:val="af1"/>
              <w:spacing w:line="440" w:lineRule="exact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图</w:t>
            </w:r>
            <w:r w:rsidR="00617D1F">
              <w:rPr>
                <w:noProof/>
              </w:rPr>
              <w:drawing>
                <wp:anchor distT="0" distB="0" distL="114300" distR="114300" simplePos="0" relativeHeight="251668992" behindDoc="0" locked="0" layoutInCell="1" allowOverlap="1">
                  <wp:simplePos x="683812" y="35939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486400" cy="4629150"/>
                  <wp:effectExtent l="0" t="0" r="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中不清晰丝印为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307</w:t>
            </w:r>
          </w:p>
          <w:p w:rsidR="004A1566" w:rsidRPr="00617D1F" w:rsidRDefault="004A1566" w:rsidP="004A1566">
            <w:pPr>
              <w:pStyle w:val="af1"/>
              <w:numPr>
                <w:ilvl w:val="0"/>
                <w:numId w:val="46"/>
              </w:numPr>
              <w:spacing w:line="440" w:lineRule="exact"/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C1560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1459</w:t>
            </w:r>
            <w:r>
              <w:rPr>
                <w:rFonts w:hint="eastAsia"/>
                <w:sz w:val="24"/>
              </w:rPr>
              <w:t>盘符确系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标反</w:t>
            </w:r>
          </w:p>
        </w:tc>
        <w:tc>
          <w:tcPr>
            <w:tcW w:w="2268" w:type="dxa"/>
          </w:tcPr>
          <w:p w:rsidR="002853C8" w:rsidRDefault="002853C8" w:rsidP="002853C8">
            <w:pPr>
              <w:spacing w:before="100" w:beforeAutospacing="1" w:line="440" w:lineRule="exact"/>
              <w:ind w:firstLineChars="200" w:firstLine="482"/>
              <w:rPr>
                <w:b/>
                <w:sz w:val="24"/>
              </w:rPr>
            </w:pPr>
            <w:r w:rsidRPr="002853C8">
              <w:rPr>
                <w:rFonts w:hint="eastAsia"/>
                <w:b/>
                <w:sz w:val="24"/>
              </w:rPr>
              <w:lastRenderedPageBreak/>
              <w:t>签字</w:t>
            </w:r>
            <w:r w:rsidRPr="002853C8">
              <w:rPr>
                <w:rFonts w:hint="eastAsia"/>
                <w:b/>
                <w:sz w:val="24"/>
              </w:rPr>
              <w:t>/</w:t>
            </w:r>
            <w:r w:rsidRPr="002853C8">
              <w:rPr>
                <w:rFonts w:hint="eastAsia"/>
                <w:b/>
                <w:sz w:val="24"/>
              </w:rPr>
              <w:t>日期</w:t>
            </w:r>
          </w:p>
          <w:p w:rsidR="004A1566" w:rsidRDefault="004A1566" w:rsidP="002853C8">
            <w:pPr>
              <w:spacing w:before="100" w:beforeAutospacing="1" w:line="440" w:lineRule="exact"/>
              <w:ind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王宇</w:t>
            </w:r>
          </w:p>
          <w:p w:rsidR="004A1566" w:rsidRPr="007C7ADE" w:rsidRDefault="004A1566" w:rsidP="004A1566">
            <w:pPr>
              <w:spacing w:before="100" w:beforeAutospacing="1"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2018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03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24</w:t>
            </w:r>
          </w:p>
        </w:tc>
      </w:tr>
    </w:tbl>
    <w:p w:rsidR="00241E32" w:rsidRPr="00777F42" w:rsidRDefault="00241E32" w:rsidP="002853C8"/>
    <w:sectPr w:rsidR="00241E32" w:rsidRPr="00777F42" w:rsidSect="003704F8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855" w:rsidRDefault="005D0855">
      <w:r>
        <w:separator/>
      </w:r>
    </w:p>
  </w:endnote>
  <w:endnote w:type="continuationSeparator" w:id="0">
    <w:p w:rsidR="005D0855" w:rsidRDefault="005D0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767" w:rsidRPr="00170767" w:rsidRDefault="00170767" w:rsidP="003F2034">
    <w:pPr>
      <w:pStyle w:val="ae"/>
      <w:jc w:val="both"/>
      <w:rPr>
        <w:sz w:val="21"/>
        <w:szCs w:val="21"/>
        <w:lang w:val="zh-CN"/>
      </w:rPr>
    </w:pPr>
    <w:r w:rsidRPr="00170767">
      <w:rPr>
        <w:rStyle w:val="af"/>
        <w:rFonts w:hint="eastAsia"/>
        <w:sz w:val="21"/>
        <w:szCs w:val="21"/>
      </w:rPr>
      <w:t>无锡市同步电子</w:t>
    </w:r>
    <w:r w:rsidR="00942D82">
      <w:rPr>
        <w:rStyle w:val="af"/>
        <w:rFonts w:hint="eastAsia"/>
        <w:sz w:val="21"/>
        <w:szCs w:val="21"/>
      </w:rPr>
      <w:t>制造</w:t>
    </w:r>
    <w:r w:rsidRPr="00170767">
      <w:rPr>
        <w:rStyle w:val="af"/>
        <w:rFonts w:hint="eastAsia"/>
        <w:sz w:val="21"/>
        <w:szCs w:val="21"/>
      </w:rPr>
      <w:t>有限公司</w:t>
    </w:r>
    <w:r w:rsidRPr="00170767">
      <w:rPr>
        <w:rStyle w:val="af"/>
        <w:rFonts w:hint="eastAsia"/>
        <w:sz w:val="21"/>
        <w:szCs w:val="21"/>
      </w:rPr>
      <w:t xml:space="preserve"> </w:t>
    </w:r>
    <w:r w:rsidRPr="00170767">
      <w:rPr>
        <w:rStyle w:val="af"/>
        <w:sz w:val="21"/>
        <w:szCs w:val="21"/>
      </w:rPr>
      <w:t>©</w:t>
    </w:r>
    <w:r w:rsidRPr="00170767">
      <w:rPr>
        <w:rStyle w:val="af"/>
        <w:rFonts w:hint="eastAsia"/>
        <w:sz w:val="21"/>
        <w:szCs w:val="21"/>
      </w:rPr>
      <w:t xml:space="preserve"> </w:t>
    </w:r>
    <w:r w:rsidRPr="00170767">
      <w:rPr>
        <w:rStyle w:val="af"/>
        <w:rFonts w:ascii="Courier New" w:hAnsi="Courier New" w:cs="Courier New"/>
        <w:sz w:val="21"/>
        <w:szCs w:val="21"/>
      </w:rPr>
      <w:t>199</w:t>
    </w:r>
    <w:r w:rsidRPr="00170767">
      <w:rPr>
        <w:rStyle w:val="af"/>
        <w:rFonts w:ascii="Courier New" w:hAnsi="Courier New" w:cs="Courier New" w:hint="eastAsia"/>
        <w:sz w:val="21"/>
        <w:szCs w:val="21"/>
      </w:rPr>
      <w:t>9</w:t>
    </w:r>
    <w:r w:rsidRPr="00170767">
      <w:rPr>
        <w:rStyle w:val="af"/>
        <w:rFonts w:ascii="Courier New" w:hAnsi="Courier New" w:cs="Courier New"/>
        <w:sz w:val="21"/>
        <w:szCs w:val="21"/>
      </w:rPr>
      <w:t>-</w:t>
    </w:r>
    <w:r w:rsidR="00205F98" w:rsidRPr="00170767">
      <w:rPr>
        <w:rStyle w:val="af"/>
        <w:rFonts w:ascii="Courier New" w:hAnsi="Courier New" w:cs="Courier New"/>
        <w:sz w:val="21"/>
        <w:szCs w:val="21"/>
      </w:rPr>
      <w:fldChar w:fldCharType="begin"/>
    </w:r>
    <w:r w:rsidRPr="00170767">
      <w:rPr>
        <w:rStyle w:val="af"/>
        <w:rFonts w:ascii="Courier New" w:hAnsi="Courier New" w:cs="Courier New"/>
        <w:sz w:val="21"/>
        <w:szCs w:val="21"/>
      </w:rPr>
      <w:instrText xml:space="preserve"> DATE  \@ "yyyy"  \* MERGEFORMAT </w:instrText>
    </w:r>
    <w:r w:rsidR="00205F98" w:rsidRPr="00170767">
      <w:rPr>
        <w:rStyle w:val="af"/>
        <w:rFonts w:ascii="Courier New" w:hAnsi="Courier New" w:cs="Courier New"/>
        <w:sz w:val="21"/>
        <w:szCs w:val="21"/>
      </w:rPr>
      <w:fldChar w:fldCharType="separate"/>
    </w:r>
    <w:r w:rsidR="00617D1F">
      <w:rPr>
        <w:rStyle w:val="af"/>
        <w:rFonts w:ascii="Courier New" w:hAnsi="Courier New" w:cs="Courier New"/>
        <w:noProof/>
        <w:sz w:val="21"/>
        <w:szCs w:val="21"/>
      </w:rPr>
      <w:t>2018</w:t>
    </w:r>
    <w:r w:rsidR="00205F98" w:rsidRPr="00170767">
      <w:rPr>
        <w:rStyle w:val="af"/>
        <w:rFonts w:ascii="Courier New" w:hAnsi="Courier New" w:cs="Courier New"/>
        <w:sz w:val="21"/>
        <w:szCs w:val="21"/>
      </w:rPr>
      <w:fldChar w:fldCharType="end"/>
    </w:r>
    <w:r w:rsidRPr="00170767">
      <w:rPr>
        <w:sz w:val="21"/>
        <w:szCs w:val="21"/>
        <w:lang w:val="zh-CN"/>
      </w:rPr>
      <w:t xml:space="preserve"> </w:t>
    </w:r>
    <w:r w:rsidRPr="00170767">
      <w:rPr>
        <w:rFonts w:hint="eastAsia"/>
        <w:sz w:val="21"/>
        <w:szCs w:val="21"/>
        <w:lang w:val="zh-CN"/>
      </w:rPr>
      <w:t xml:space="preserve"> </w:t>
    </w:r>
  </w:p>
  <w:p w:rsidR="00310EF2" w:rsidRPr="00795A32" w:rsidRDefault="00310EF2" w:rsidP="003F2034">
    <w:pPr>
      <w:pStyle w:val="ae"/>
      <w:jc w:val="both"/>
    </w:pPr>
    <w:r>
      <w:rPr>
        <w:rFonts w:ascii="Courier New" w:hAnsi="Courier New" w:cs="Courier New" w:hint="eastAsia"/>
      </w:rPr>
      <w:tab/>
    </w:r>
    <w:r w:rsidR="00205F98">
      <w:rPr>
        <w:rStyle w:val="af"/>
      </w:rPr>
      <w:fldChar w:fldCharType="begin"/>
    </w:r>
    <w:r>
      <w:rPr>
        <w:rStyle w:val="af"/>
      </w:rPr>
      <w:instrText xml:space="preserve"> PAGE </w:instrText>
    </w:r>
    <w:r w:rsidR="00205F98">
      <w:rPr>
        <w:rStyle w:val="af"/>
      </w:rPr>
      <w:fldChar w:fldCharType="separate"/>
    </w:r>
    <w:r w:rsidR="004A1566">
      <w:rPr>
        <w:rStyle w:val="af"/>
        <w:noProof/>
      </w:rPr>
      <w:t>3</w:t>
    </w:r>
    <w:r w:rsidR="00205F98"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855" w:rsidRDefault="005D0855">
      <w:r>
        <w:separator/>
      </w:r>
    </w:p>
  </w:footnote>
  <w:footnote w:type="continuationSeparator" w:id="0">
    <w:p w:rsidR="005D0855" w:rsidRDefault="005D0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767" w:rsidRDefault="00170767" w:rsidP="00170767">
    <w:pPr>
      <w:pStyle w:val="ad"/>
      <w:jc w:val="both"/>
    </w:pPr>
    <w:r>
      <w:rPr>
        <w:rFonts w:hint="eastAsia"/>
        <w:noProof/>
      </w:rPr>
      <w:drawing>
        <wp:inline distT="0" distB="0" distL="0" distR="0">
          <wp:extent cx="866775" cy="390525"/>
          <wp:effectExtent l="19050" t="0" r="9525" b="0"/>
          <wp:docPr id="17" name="图片 17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  <w:kern w:val="0"/>
        <w:sz w:val="30"/>
      </w:rPr>
      <w:t xml:space="preserve"> </w:t>
    </w:r>
    <w:r w:rsidR="00942D82">
      <w:rPr>
        <w:rFonts w:hint="eastAsia"/>
        <w:noProof/>
      </w:rPr>
      <w:t xml:space="preserve">                                </w:t>
    </w:r>
    <w:r>
      <w:rPr>
        <w:rFonts w:hint="eastAsia"/>
        <w:b/>
        <w:kern w:val="0"/>
        <w:sz w:val="30"/>
      </w:rPr>
      <w:t xml:space="preserve">                       </w:t>
    </w:r>
    <w:r w:rsidR="00942D82">
      <w:rPr>
        <w:rFonts w:hint="eastAsia"/>
        <w:kern w:val="0"/>
        <w:sz w:val="21"/>
        <w:szCs w:val="21"/>
      </w:rPr>
      <w:t>制造</w:t>
    </w:r>
    <w:r>
      <w:rPr>
        <w:rFonts w:hint="eastAsia"/>
        <w:kern w:val="0"/>
        <w:sz w:val="21"/>
        <w:szCs w:val="21"/>
      </w:rPr>
      <w:t>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929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7EC33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498FB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FDC59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9BC7F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9440E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73A3E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622AD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4A88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40A5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2203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13F301FA"/>
    <w:multiLevelType w:val="multilevel"/>
    <w:tmpl w:val="4B3EFE1A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 w15:restartNumberingAfterBreak="0">
    <w:nsid w:val="21C713B2"/>
    <w:multiLevelType w:val="hybridMultilevel"/>
    <w:tmpl w:val="FF88BAAC"/>
    <w:lvl w:ilvl="0" w:tplc="36FE07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3F92F87"/>
    <w:multiLevelType w:val="hybridMultilevel"/>
    <w:tmpl w:val="E7C4EA3E"/>
    <w:lvl w:ilvl="0" w:tplc="10141D18">
      <w:start w:val="1"/>
      <w:numFmt w:val="lowerLetter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6EE275B"/>
    <w:multiLevelType w:val="multilevel"/>
    <w:tmpl w:val="00D8D08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73D7F5A"/>
    <w:multiLevelType w:val="multilevel"/>
    <w:tmpl w:val="8A30EAA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6" w15:restartNumberingAfterBreak="0">
    <w:nsid w:val="27465494"/>
    <w:multiLevelType w:val="multilevel"/>
    <w:tmpl w:val="23DE87A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 w15:restartNumberingAfterBreak="0">
    <w:nsid w:val="27534ED1"/>
    <w:multiLevelType w:val="multilevel"/>
    <w:tmpl w:val="67D869DA"/>
    <w:lvl w:ilvl="0">
      <w:start w:val="1"/>
      <w:numFmt w:val="decimal"/>
      <w:lvlText w:val="%1."/>
      <w:lvlJc w:val="left"/>
      <w:pPr>
        <w:tabs>
          <w:tab w:val="num" w:pos="0"/>
        </w:tabs>
        <w:ind w:left="839" w:hanging="839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284C2271"/>
    <w:multiLevelType w:val="multilevel"/>
    <w:tmpl w:val="DCA4072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 w15:restartNumberingAfterBreak="0">
    <w:nsid w:val="2E4B24D9"/>
    <w:multiLevelType w:val="multilevel"/>
    <w:tmpl w:val="5A10B09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F365486"/>
    <w:multiLevelType w:val="multilevel"/>
    <w:tmpl w:val="74BCAB5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0DC1CB4"/>
    <w:multiLevelType w:val="multilevel"/>
    <w:tmpl w:val="A670B08A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7CE19D9"/>
    <w:multiLevelType w:val="multilevel"/>
    <w:tmpl w:val="0AFA88C8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3" w15:restartNumberingAfterBreak="0">
    <w:nsid w:val="38DA2FF2"/>
    <w:multiLevelType w:val="hybridMultilevel"/>
    <w:tmpl w:val="2F400FC8"/>
    <w:lvl w:ilvl="0" w:tplc="E710DC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4" w15:restartNumberingAfterBreak="0">
    <w:nsid w:val="39BF0CDF"/>
    <w:multiLevelType w:val="multilevel"/>
    <w:tmpl w:val="FA120DC4"/>
    <w:lvl w:ilvl="0">
      <w:start w:val="1"/>
      <w:numFmt w:val="decimal"/>
      <w:lvlText w:val="%1."/>
      <w:lvlJc w:val="left"/>
      <w:pPr>
        <w:tabs>
          <w:tab w:val="num" w:pos="0"/>
        </w:tabs>
        <w:ind w:left="964" w:hanging="964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 w15:restartNumberingAfterBreak="0">
    <w:nsid w:val="3B0D1B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6" w15:restartNumberingAfterBreak="0">
    <w:nsid w:val="3E2258FF"/>
    <w:multiLevelType w:val="hybridMultilevel"/>
    <w:tmpl w:val="B3B2333A"/>
    <w:lvl w:ilvl="0" w:tplc="D6364D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EB60E79"/>
    <w:multiLevelType w:val="multilevel"/>
    <w:tmpl w:val="106C792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8" w15:restartNumberingAfterBreak="0">
    <w:nsid w:val="43C47C13"/>
    <w:multiLevelType w:val="multilevel"/>
    <w:tmpl w:val="FB2A2E6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 w15:restartNumberingAfterBreak="0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F8E3D93"/>
    <w:multiLevelType w:val="hybridMultilevel"/>
    <w:tmpl w:val="EE6AD798"/>
    <w:lvl w:ilvl="0" w:tplc="6FF8F18E">
      <w:start w:val="1"/>
      <w:numFmt w:val="lowerRoman"/>
      <w:lvlText w:val="%1)"/>
      <w:lvlJc w:val="right"/>
      <w:pPr>
        <w:tabs>
          <w:tab w:val="num" w:pos="1678"/>
        </w:tabs>
        <w:ind w:left="1678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1E7447D"/>
    <w:multiLevelType w:val="multilevel"/>
    <w:tmpl w:val="3208D6EA"/>
    <w:lvl w:ilvl="0">
      <w:start w:val="1"/>
      <w:numFmt w:val="decimal"/>
      <w:lvlText w:val="%1."/>
      <w:lvlJc w:val="left"/>
      <w:pPr>
        <w:tabs>
          <w:tab w:val="num" w:pos="851"/>
        </w:tabs>
        <w:ind w:left="1077" w:hanging="107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2" w15:restartNumberingAfterBreak="0">
    <w:nsid w:val="55904763"/>
    <w:multiLevelType w:val="multilevel"/>
    <w:tmpl w:val="B376233E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98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3" w15:restartNumberingAfterBreak="0">
    <w:nsid w:val="59DE6B2E"/>
    <w:multiLevelType w:val="multilevel"/>
    <w:tmpl w:val="7F8815B6"/>
    <w:lvl w:ilvl="0">
      <w:start w:val="1"/>
      <w:numFmt w:val="decimal"/>
      <w:lvlText w:val="%1."/>
      <w:lvlJc w:val="left"/>
      <w:pPr>
        <w:tabs>
          <w:tab w:val="num" w:pos="794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4" w15:restartNumberingAfterBreak="0">
    <w:nsid w:val="5D9C6694"/>
    <w:multiLevelType w:val="hybridMultilevel"/>
    <w:tmpl w:val="FF88BAAC"/>
    <w:lvl w:ilvl="0" w:tplc="36FE07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5" w15:restartNumberingAfterBreak="0">
    <w:nsid w:val="64DD32D1"/>
    <w:multiLevelType w:val="multilevel"/>
    <w:tmpl w:val="E77AD08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6" w15:restartNumberingAfterBreak="0">
    <w:nsid w:val="658E35B7"/>
    <w:multiLevelType w:val="multilevel"/>
    <w:tmpl w:val="E81C04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896139E"/>
    <w:multiLevelType w:val="hybridMultilevel"/>
    <w:tmpl w:val="13285A56"/>
    <w:lvl w:ilvl="0" w:tplc="25F6A0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C7C286D"/>
    <w:multiLevelType w:val="multilevel"/>
    <w:tmpl w:val="02302A18"/>
    <w:lvl w:ilvl="0">
      <w:start w:val="1"/>
      <w:numFmt w:val="decimal"/>
      <w:lvlText w:val="%1."/>
      <w:lvlJc w:val="left"/>
      <w:pPr>
        <w:tabs>
          <w:tab w:val="num" w:pos="851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 w15:restartNumberingAfterBreak="0">
    <w:nsid w:val="71AE5FBE"/>
    <w:multiLevelType w:val="multilevel"/>
    <w:tmpl w:val="EA1CFC3E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0" w15:restartNumberingAfterBreak="0">
    <w:nsid w:val="76056CE9"/>
    <w:multiLevelType w:val="hybridMultilevel"/>
    <w:tmpl w:val="DE226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7CF01FA"/>
    <w:multiLevelType w:val="multilevel"/>
    <w:tmpl w:val="BCE42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 w15:restartNumberingAfterBreak="0">
    <w:nsid w:val="79656F11"/>
    <w:multiLevelType w:val="multilevel"/>
    <w:tmpl w:val="649086F6"/>
    <w:lvl w:ilvl="0">
      <w:start w:val="1"/>
      <w:numFmt w:val="decimal"/>
      <w:lvlText w:val="%1."/>
      <w:lvlJc w:val="left"/>
      <w:pPr>
        <w:tabs>
          <w:tab w:val="num" w:pos="794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3" w15:restartNumberingAfterBreak="0">
    <w:nsid w:val="7EAF4CDA"/>
    <w:multiLevelType w:val="multilevel"/>
    <w:tmpl w:val="CC4C0622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4" w15:restartNumberingAfterBreak="0">
    <w:nsid w:val="7EC17B7E"/>
    <w:multiLevelType w:val="hybridMultilevel"/>
    <w:tmpl w:val="E7765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9"/>
  </w:num>
  <w:num w:numId="12">
    <w:abstractNumId w:val="35"/>
  </w:num>
  <w:num w:numId="13">
    <w:abstractNumId w:val="17"/>
  </w:num>
  <w:num w:numId="14">
    <w:abstractNumId w:val="41"/>
  </w:num>
  <w:num w:numId="15">
    <w:abstractNumId w:val="24"/>
  </w:num>
  <w:num w:numId="16">
    <w:abstractNumId w:val="18"/>
  </w:num>
  <w:num w:numId="17">
    <w:abstractNumId w:val="25"/>
  </w:num>
  <w:num w:numId="18">
    <w:abstractNumId w:val="43"/>
  </w:num>
  <w:num w:numId="19">
    <w:abstractNumId w:val="16"/>
  </w:num>
  <w:num w:numId="20">
    <w:abstractNumId w:val="27"/>
  </w:num>
  <w:num w:numId="21">
    <w:abstractNumId w:val="10"/>
  </w:num>
  <w:num w:numId="22">
    <w:abstractNumId w:val="32"/>
  </w:num>
  <w:num w:numId="23">
    <w:abstractNumId w:val="36"/>
  </w:num>
  <w:num w:numId="24">
    <w:abstractNumId w:val="28"/>
  </w:num>
  <w:num w:numId="25">
    <w:abstractNumId w:val="42"/>
  </w:num>
  <w:num w:numId="26">
    <w:abstractNumId w:val="33"/>
  </w:num>
  <w:num w:numId="27">
    <w:abstractNumId w:val="38"/>
  </w:num>
  <w:num w:numId="28">
    <w:abstractNumId w:val="31"/>
  </w:num>
  <w:num w:numId="29">
    <w:abstractNumId w:val="11"/>
  </w:num>
  <w:num w:numId="3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15"/>
  </w:num>
  <w:num w:numId="33">
    <w:abstractNumId w:val="29"/>
  </w:num>
  <w:num w:numId="34">
    <w:abstractNumId w:val="37"/>
  </w:num>
  <w:num w:numId="35">
    <w:abstractNumId w:val="21"/>
  </w:num>
  <w:num w:numId="36">
    <w:abstractNumId w:val="14"/>
  </w:num>
  <w:num w:numId="37">
    <w:abstractNumId w:val="20"/>
  </w:num>
  <w:num w:numId="38">
    <w:abstractNumId w:val="19"/>
  </w:num>
  <w:num w:numId="39">
    <w:abstractNumId w:val="13"/>
  </w:num>
  <w:num w:numId="40">
    <w:abstractNumId w:val="30"/>
  </w:num>
  <w:num w:numId="41">
    <w:abstractNumId w:val="23"/>
  </w:num>
  <w:num w:numId="42">
    <w:abstractNumId w:val="12"/>
  </w:num>
  <w:num w:numId="43">
    <w:abstractNumId w:val="34"/>
  </w:num>
  <w:num w:numId="44">
    <w:abstractNumId w:val="44"/>
  </w:num>
  <w:num w:numId="45">
    <w:abstractNumId w:val="40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584"/>
    <w:rsid w:val="00035694"/>
    <w:rsid w:val="00041BA6"/>
    <w:rsid w:val="00072646"/>
    <w:rsid w:val="00093018"/>
    <w:rsid w:val="000C17EA"/>
    <w:rsid w:val="000E226B"/>
    <w:rsid w:val="00134CF4"/>
    <w:rsid w:val="00157F86"/>
    <w:rsid w:val="00170767"/>
    <w:rsid w:val="00175FCF"/>
    <w:rsid w:val="0019530D"/>
    <w:rsid w:val="001A3AEA"/>
    <w:rsid w:val="001C1C54"/>
    <w:rsid w:val="001C5CE1"/>
    <w:rsid w:val="00202CBE"/>
    <w:rsid w:val="00205F98"/>
    <w:rsid w:val="00206DA4"/>
    <w:rsid w:val="00241E32"/>
    <w:rsid w:val="0027746F"/>
    <w:rsid w:val="002853C8"/>
    <w:rsid w:val="002A16D5"/>
    <w:rsid w:val="002A421A"/>
    <w:rsid w:val="002E5A5E"/>
    <w:rsid w:val="002E70CE"/>
    <w:rsid w:val="002F0BD7"/>
    <w:rsid w:val="00310EF2"/>
    <w:rsid w:val="00354620"/>
    <w:rsid w:val="003668BA"/>
    <w:rsid w:val="003704F8"/>
    <w:rsid w:val="003712E3"/>
    <w:rsid w:val="00391B26"/>
    <w:rsid w:val="003953EF"/>
    <w:rsid w:val="003A29C6"/>
    <w:rsid w:val="003F2034"/>
    <w:rsid w:val="004154EC"/>
    <w:rsid w:val="00477918"/>
    <w:rsid w:val="004A1566"/>
    <w:rsid w:val="004A5822"/>
    <w:rsid w:val="004A7391"/>
    <w:rsid w:val="004B3FA7"/>
    <w:rsid w:val="005547EB"/>
    <w:rsid w:val="00574B84"/>
    <w:rsid w:val="005A3CCF"/>
    <w:rsid w:val="005D0855"/>
    <w:rsid w:val="00617D1F"/>
    <w:rsid w:val="006615B8"/>
    <w:rsid w:val="006C2768"/>
    <w:rsid w:val="006C4C09"/>
    <w:rsid w:val="006E6550"/>
    <w:rsid w:val="007331C0"/>
    <w:rsid w:val="00776CAB"/>
    <w:rsid w:val="00777F42"/>
    <w:rsid w:val="00795A32"/>
    <w:rsid w:val="00892462"/>
    <w:rsid w:val="008A3D0B"/>
    <w:rsid w:val="008C1B29"/>
    <w:rsid w:val="009177A1"/>
    <w:rsid w:val="00936F4D"/>
    <w:rsid w:val="00942D82"/>
    <w:rsid w:val="00966A1E"/>
    <w:rsid w:val="00982CDA"/>
    <w:rsid w:val="00994463"/>
    <w:rsid w:val="009D5767"/>
    <w:rsid w:val="00A0475D"/>
    <w:rsid w:val="00A96E32"/>
    <w:rsid w:val="00AA6FE3"/>
    <w:rsid w:val="00B45291"/>
    <w:rsid w:val="00BB5FF7"/>
    <w:rsid w:val="00BD1B64"/>
    <w:rsid w:val="00BF7115"/>
    <w:rsid w:val="00C83068"/>
    <w:rsid w:val="00CD299D"/>
    <w:rsid w:val="00CF3306"/>
    <w:rsid w:val="00D057E3"/>
    <w:rsid w:val="00D05D6B"/>
    <w:rsid w:val="00D06A69"/>
    <w:rsid w:val="00D11C00"/>
    <w:rsid w:val="00D64BB8"/>
    <w:rsid w:val="00D82E12"/>
    <w:rsid w:val="00DA3A20"/>
    <w:rsid w:val="00DB0584"/>
    <w:rsid w:val="00DB3220"/>
    <w:rsid w:val="00DF4831"/>
    <w:rsid w:val="00DF487C"/>
    <w:rsid w:val="00E05BA1"/>
    <w:rsid w:val="00E076FD"/>
    <w:rsid w:val="00ED0502"/>
    <w:rsid w:val="00F87A20"/>
    <w:rsid w:val="00FB3644"/>
    <w:rsid w:val="00FB770B"/>
    <w:rsid w:val="00FD4396"/>
    <w:rsid w:val="00FD5F9F"/>
    <w:rsid w:val="00FE096E"/>
    <w:rsid w:val="00FE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0"/>
        <o:r id="V:Rule3" type="connector" idref="#_x0000_s1029"/>
        <o:r id="V:Rule4" type="connector" idref="#_x0000_s1036"/>
        <o:r id="V:Rule5" type="connector" idref="#_x0000_s1032"/>
        <o:r id="V:Rule6" type="connector" idref="#_x0000_s1035"/>
      </o:rules>
    </o:shapelayout>
  </w:shapeDefaults>
  <w:decimalSymbol w:val="."/>
  <w:listSeparator w:val=","/>
  <w14:docId w14:val="72DDB2D7"/>
  <w15:docId w15:val="{5479420C-0BA6-4896-A087-0CB3E519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704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1"/>
    <w:qFormat/>
    <w:rsid w:val="006C4C09"/>
    <w:pPr>
      <w:keepNext/>
      <w:keepLines/>
      <w:numPr>
        <w:numId w:val="1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2">
    <w:name w:val="heading 2"/>
    <w:basedOn w:val="1"/>
    <w:next w:val="a1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3">
    <w:name w:val="heading 3"/>
    <w:basedOn w:val="1"/>
    <w:next w:val="a1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4">
    <w:name w:val="heading 4"/>
    <w:basedOn w:val="1"/>
    <w:next w:val="a1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5">
    <w:name w:val="heading 5"/>
    <w:basedOn w:val="1"/>
    <w:next w:val="a1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6">
    <w:name w:val="heading 6"/>
    <w:basedOn w:val="1"/>
    <w:next w:val="a1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7">
    <w:name w:val="heading 7"/>
    <w:basedOn w:val="1"/>
    <w:next w:val="a1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8">
    <w:name w:val="heading 8"/>
    <w:basedOn w:val="1"/>
    <w:next w:val="a1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9">
    <w:name w:val="heading 9"/>
    <w:basedOn w:val="1"/>
    <w:next w:val="a1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0"/>
    <w:semiHidden/>
    <w:rsid w:val="006E6550"/>
    <w:pPr>
      <w:shd w:val="clear" w:color="auto" w:fill="000080"/>
    </w:pPr>
  </w:style>
  <w:style w:type="paragraph" w:customStyle="1" w:styleId="a6">
    <w:name w:val="正标题"/>
    <w:basedOn w:val="a0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7">
    <w:name w:val="程序代码"/>
    <w:basedOn w:val="a0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a8">
    <w:name w:val="Subtitle"/>
    <w:basedOn w:val="a0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a1">
    <w:name w:val="Body Text First Indent"/>
    <w:basedOn w:val="a0"/>
    <w:rsid w:val="002E5A5E"/>
    <w:pPr>
      <w:spacing w:line="360" w:lineRule="exact"/>
      <w:ind w:firstLineChars="200" w:firstLine="200"/>
    </w:pPr>
  </w:style>
  <w:style w:type="paragraph" w:styleId="a9">
    <w:name w:val="Title"/>
    <w:basedOn w:val="a0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a0"/>
    <w:rsid w:val="00BD1B64"/>
    <w:pPr>
      <w:numPr>
        <w:numId w:val="33"/>
      </w:numPr>
      <w:ind w:left="200" w:hangingChars="200" w:hanging="200"/>
    </w:pPr>
  </w:style>
  <w:style w:type="paragraph" w:customStyle="1" w:styleId="aa">
    <w:name w:val="正文公式"/>
    <w:basedOn w:val="a0"/>
    <w:next w:val="a1"/>
    <w:rsid w:val="00CF3306"/>
    <w:pPr>
      <w:tabs>
        <w:tab w:val="center" w:pos="3990"/>
        <w:tab w:val="right" w:pos="8295"/>
      </w:tabs>
    </w:pPr>
  </w:style>
  <w:style w:type="paragraph" w:styleId="ab">
    <w:name w:val="Balloon Text"/>
    <w:basedOn w:val="a0"/>
    <w:link w:val="ac"/>
    <w:rsid w:val="00F87A20"/>
    <w:rPr>
      <w:sz w:val="18"/>
      <w:szCs w:val="18"/>
    </w:rPr>
  </w:style>
  <w:style w:type="character" w:customStyle="1" w:styleId="ac">
    <w:name w:val="批注框文本 字符"/>
    <w:basedOn w:val="a2"/>
    <w:link w:val="ab"/>
    <w:rsid w:val="00F87A20"/>
    <w:rPr>
      <w:kern w:val="2"/>
      <w:sz w:val="18"/>
      <w:szCs w:val="18"/>
    </w:rPr>
  </w:style>
  <w:style w:type="paragraph" w:styleId="ad">
    <w:name w:val="header"/>
    <w:basedOn w:val="a0"/>
    <w:rsid w:val="00795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0"/>
    <w:rsid w:val="00795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">
    <w:name w:val="page number"/>
    <w:basedOn w:val="a2"/>
    <w:rsid w:val="00795A32"/>
  </w:style>
  <w:style w:type="table" w:styleId="af0">
    <w:name w:val="Table Grid"/>
    <w:basedOn w:val="a3"/>
    <w:rsid w:val="003704F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List Paragraph"/>
    <w:basedOn w:val="a0"/>
    <w:uiPriority w:val="34"/>
    <w:qFormat/>
    <w:rsid w:val="00370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-P5KPL_SE\&#26700;&#38754;\&#21046;&#36896;&#37096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538D3-B2F1-44F7-8B36-EBABE93E1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制造部模版.dotx</Template>
  <TotalTime>25</TotalTime>
  <Pages>3</Pages>
  <Words>106</Words>
  <Characters>607</Characters>
  <Application>Microsoft Office Word</Application>
  <DocSecurity>0</DocSecurity>
  <Lines>5</Lines>
  <Paragraphs>1</Paragraphs>
  <ScaleCrop>false</ScaleCrop>
  <Company>263网络通信股份有限公司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WangYu</cp:lastModifiedBy>
  <cp:revision>5</cp:revision>
  <dcterms:created xsi:type="dcterms:W3CDTF">2018-03-23T12:02:00Z</dcterms:created>
  <dcterms:modified xsi:type="dcterms:W3CDTF">2018-03-24T01:13:00Z</dcterms:modified>
</cp:coreProperties>
</file>